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419" w:rsidRPr="00F13419" w:rsidRDefault="00F13419" w:rsidP="00F13419">
      <w:pPr>
        <w:pStyle w:val="Prrafodelista"/>
        <w:shd w:val="clear" w:color="auto" w:fill="FFFFFF"/>
        <w:jc w:val="center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  <w:r w:rsidRPr="00F13419"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  <w:t>CRONOGRAMA CURSOS DE VERANO</w:t>
      </w:r>
    </w:p>
    <w:p w:rsidR="00F13419" w:rsidRPr="00F13419" w:rsidRDefault="00F13419" w:rsidP="00F13419">
      <w:pPr>
        <w:pStyle w:val="Prrafodelista"/>
        <w:shd w:val="clear" w:color="auto" w:fill="FFFFFF"/>
        <w:jc w:val="center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</w:p>
    <w:p w:rsidR="001239BB" w:rsidRPr="00F13419" w:rsidRDefault="00F13419" w:rsidP="00F13419">
      <w:pPr>
        <w:pStyle w:val="Prrafodelista"/>
        <w:shd w:val="clear" w:color="auto" w:fill="FFFFFF"/>
        <w:jc w:val="center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  <w:r w:rsidRPr="00F13419"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  <w:t>CICLO LECTIVO 2018</w:t>
      </w:r>
    </w:p>
    <w:p w:rsidR="00F13419" w:rsidRPr="00F13419" w:rsidRDefault="00F13419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</w:p>
    <w:p w:rsidR="00F13419" w:rsidRPr="00F13419" w:rsidRDefault="00F13419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</w:p>
    <w:p w:rsidR="00F13419" w:rsidRDefault="00F13419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  <w:r w:rsidRPr="00F13419"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  <w:t>HOSPITAL ARGERICH</w:t>
      </w:r>
    </w:p>
    <w:p w:rsidR="00F13419" w:rsidRDefault="00F13419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</w:p>
    <w:p w:rsidR="00F13419" w:rsidRDefault="00F13419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Fecha de inicio: 7-02-2018</w:t>
      </w:r>
    </w:p>
    <w:p w:rsidR="00F13419" w:rsidRDefault="00F13419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Finalización:     14-03-2018</w:t>
      </w:r>
    </w:p>
    <w:p w:rsidR="00F13419" w:rsidRDefault="00F13419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Días de Cursada: Miércoles</w:t>
      </w:r>
    </w:p>
    <w:p w:rsidR="00F13419" w:rsidRDefault="00F13419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Horario:  14:30 a 18:30 hs.</w:t>
      </w:r>
    </w:p>
    <w:p w:rsidR="00F13419" w:rsidRDefault="00F13419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Lugar de Cursada: Hospital Argerich 7º piso Aula 4.</w:t>
      </w:r>
    </w:p>
    <w:p w:rsidR="00F13419" w:rsidRDefault="00F13419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Fecha de Examen Final:</w:t>
      </w:r>
      <w:r w:rsidR="005535FC">
        <w:rPr>
          <w:rFonts w:ascii="Arial" w:hAnsi="Arial" w:cs="Arial"/>
          <w:b/>
          <w:i/>
          <w:color w:val="222222"/>
          <w:szCs w:val="24"/>
          <w:lang w:val="es-AR" w:eastAsia="es-AR"/>
        </w:rPr>
        <w:t xml:space="preserve"> 14-03-2018</w:t>
      </w:r>
    </w:p>
    <w:p w:rsidR="005535FC" w:rsidRDefault="005535FC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Docente a cargo: Dra. Vanesa Wuler.</w:t>
      </w:r>
    </w:p>
    <w:p w:rsidR="005535FC" w:rsidRDefault="005535FC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</w:p>
    <w:p w:rsidR="005535FC" w:rsidRDefault="005535FC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  <w:r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  <w:t>UNIDAD ACADÉMICA CENTRAL II</w:t>
      </w:r>
    </w:p>
    <w:p w:rsidR="005535FC" w:rsidRDefault="005535FC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</w:p>
    <w:p w:rsidR="005535FC" w:rsidRDefault="005535FC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Fecha de Inicio:  6-03-2018</w:t>
      </w:r>
    </w:p>
    <w:p w:rsidR="005535FC" w:rsidRDefault="005535FC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Finalización:  17-03-2018</w:t>
      </w:r>
    </w:p>
    <w:p w:rsidR="005535FC" w:rsidRDefault="005535FC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Días de Cursada:  Lunes a Viernes (intensiva)</w:t>
      </w:r>
    </w:p>
    <w:p w:rsidR="005535FC" w:rsidRDefault="0046138D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Horario: 18:00 a 21:00 hs.</w:t>
      </w:r>
    </w:p>
    <w:p w:rsidR="0046138D" w:rsidRDefault="0046138D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Lugar de Cursada:  Escuela de salud Pública, Aula 10 3º Piso.</w:t>
      </w:r>
    </w:p>
    <w:p w:rsidR="0046138D" w:rsidRDefault="009808A2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 xml:space="preserve">Fecha de Examen Final: </w:t>
      </w:r>
      <w:r w:rsidR="0046138D">
        <w:rPr>
          <w:rFonts w:ascii="Arial" w:hAnsi="Arial" w:cs="Arial"/>
          <w:b/>
          <w:i/>
          <w:color w:val="222222"/>
          <w:szCs w:val="24"/>
          <w:lang w:val="es-AR" w:eastAsia="es-AR"/>
        </w:rPr>
        <w:t xml:space="preserve"> 20-03-2018</w:t>
      </w:r>
    </w:p>
    <w:p w:rsidR="0046138D" w:rsidRDefault="0046138D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Docentes a Cargo: Dr. Fernando Coppolillo, Dras. Cristina Cardone, Marcela Villaruel.</w:t>
      </w:r>
    </w:p>
    <w:p w:rsidR="0046138D" w:rsidRDefault="0046138D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</w:p>
    <w:p w:rsidR="0046138D" w:rsidRDefault="0046138D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  <w:r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  <w:t>CENTRO DE SALUD VILLA VERDE (Pilar)</w:t>
      </w:r>
    </w:p>
    <w:p w:rsidR="0046138D" w:rsidRDefault="0046138D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</w:p>
    <w:p w:rsidR="0046138D" w:rsidRDefault="0046138D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Fecha de Inicio:  20-02-2018</w:t>
      </w:r>
    </w:p>
    <w:p w:rsidR="0046138D" w:rsidRDefault="0046138D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Finalización:  13-03-2018</w:t>
      </w:r>
    </w:p>
    <w:p w:rsidR="0046138D" w:rsidRDefault="0046138D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Días de Cursada:  Martes</w:t>
      </w:r>
    </w:p>
    <w:p w:rsidR="0046138D" w:rsidRDefault="0046138D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Horario:  de 14:00 a 19:00 hs.</w:t>
      </w:r>
    </w:p>
    <w:p w:rsidR="0046138D" w:rsidRDefault="0046138D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Lugar de Cursada: Centro de Salud Villa Verde (Pilar).</w:t>
      </w:r>
    </w:p>
    <w:p w:rsidR="0046138D" w:rsidRDefault="009808A2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Fecha de Examen Final: 20-03-2018</w:t>
      </w:r>
    </w:p>
    <w:p w:rsidR="009808A2" w:rsidRDefault="009808A2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Docente a Cargo: Dr. Franco Aráoz.</w:t>
      </w:r>
    </w:p>
    <w:p w:rsidR="009808A2" w:rsidRPr="0046138D" w:rsidRDefault="009808A2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</w:p>
    <w:p w:rsidR="00F13419" w:rsidRDefault="009808A2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  <w:r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  <w:lastRenderedPageBreak/>
        <w:t>HOSPITAL GANDULFO.</w:t>
      </w:r>
    </w:p>
    <w:p w:rsidR="009808A2" w:rsidRDefault="009808A2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</w:p>
    <w:p w:rsidR="009808A2" w:rsidRDefault="00387138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Fecha de Inicio:</w:t>
      </w:r>
      <w:r w:rsidR="009808A2">
        <w:rPr>
          <w:rFonts w:ascii="Arial" w:hAnsi="Arial" w:cs="Arial"/>
          <w:b/>
          <w:i/>
          <w:color w:val="222222"/>
          <w:szCs w:val="24"/>
          <w:lang w:val="es-AR" w:eastAsia="es-AR"/>
        </w:rPr>
        <w:t xml:space="preserve"> 22-01-2018</w:t>
      </w:r>
    </w:p>
    <w:p w:rsidR="009808A2" w:rsidRDefault="009808A2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Finalización:26-01-2018</w:t>
      </w:r>
    </w:p>
    <w:p w:rsidR="009808A2" w:rsidRDefault="009808A2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Días de Cursada: Lunes a Viernes (Intensiva)</w:t>
      </w:r>
    </w:p>
    <w:p w:rsidR="009808A2" w:rsidRDefault="009808A2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Horario: 14:00 a 18:00 hs.</w:t>
      </w:r>
    </w:p>
    <w:p w:rsidR="009808A2" w:rsidRDefault="009808A2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Lugar de Cursada: Sede Gandulfo Aulas de UDH.</w:t>
      </w:r>
    </w:p>
    <w:p w:rsidR="009808A2" w:rsidRDefault="009808A2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 xml:space="preserve">Fecha de </w:t>
      </w:r>
      <w:r w:rsidR="00387138">
        <w:rPr>
          <w:rFonts w:ascii="Arial" w:hAnsi="Arial" w:cs="Arial"/>
          <w:b/>
          <w:i/>
          <w:color w:val="222222"/>
          <w:szCs w:val="24"/>
          <w:lang w:val="es-AR" w:eastAsia="es-AR"/>
        </w:rPr>
        <w:t>Examen</w:t>
      </w: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 xml:space="preserve"> Final: 31-01-2018</w:t>
      </w:r>
    </w:p>
    <w:p w:rsidR="009808A2" w:rsidRDefault="00387138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Docente a Cargo:</w:t>
      </w:r>
      <w:r w:rsidR="009808A2">
        <w:rPr>
          <w:rFonts w:ascii="Arial" w:hAnsi="Arial" w:cs="Arial"/>
          <w:b/>
          <w:i/>
          <w:color w:val="222222"/>
          <w:szCs w:val="24"/>
          <w:lang w:val="es-AR" w:eastAsia="es-AR"/>
        </w:rPr>
        <w:t xml:space="preserve"> Dr. Javier Lizaur.</w:t>
      </w:r>
    </w:p>
    <w:p w:rsidR="009808A2" w:rsidRDefault="009808A2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</w:p>
    <w:p w:rsidR="009808A2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  <w:r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  <w:t>CEMIC.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Fecha de Inicio: 21-02-2018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Finalización: 14-03-2018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 xml:space="preserve">Días de Cursada: </w:t>
      </w:r>
      <w:r w:rsidR="00387138">
        <w:rPr>
          <w:rFonts w:ascii="Arial" w:hAnsi="Arial" w:cs="Arial"/>
          <w:b/>
          <w:i/>
          <w:color w:val="222222"/>
          <w:szCs w:val="24"/>
          <w:lang w:val="es-AR" w:eastAsia="es-AR"/>
        </w:rPr>
        <w:t>martes</w:t>
      </w: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.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Horario: 14:00 a 16:00 hs.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Lugar de Cursada: CEMIC Saavedra.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Fecha de Examen: 21-03-2018.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Docente a Cargo: Dr. MoisesSchapira.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  <w:r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  <w:t>HOSPITAL TORNÚ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 xml:space="preserve">Fecha </w:t>
      </w:r>
      <w:r w:rsidR="00387138">
        <w:rPr>
          <w:rFonts w:ascii="Arial" w:hAnsi="Arial" w:cs="Arial"/>
          <w:b/>
          <w:i/>
          <w:color w:val="222222"/>
          <w:szCs w:val="24"/>
          <w:lang w:val="es-AR" w:eastAsia="es-AR"/>
        </w:rPr>
        <w:t xml:space="preserve">de Inicio: </w:t>
      </w: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05-03-2018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Finalización: 14-03-2018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 xml:space="preserve">Días de Cursada: </w:t>
      </w:r>
      <w:bookmarkStart w:id="0" w:name="_GoBack"/>
      <w:bookmarkEnd w:id="0"/>
      <w:r w:rsidR="00387138">
        <w:rPr>
          <w:rFonts w:ascii="Arial" w:hAnsi="Arial" w:cs="Arial"/>
          <w:b/>
          <w:i/>
          <w:color w:val="222222"/>
          <w:szCs w:val="24"/>
          <w:lang w:val="es-AR" w:eastAsia="es-AR"/>
        </w:rPr>
        <w:t>lunes</w:t>
      </w: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 xml:space="preserve"> a Viernes (Intensiva)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Horario: 14:00 a 17:00 hs.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 xml:space="preserve">Lugar de Cursada: Hospital Tornú, </w:t>
      </w:r>
      <w:r w:rsidR="00387138">
        <w:rPr>
          <w:rFonts w:ascii="Arial" w:hAnsi="Arial" w:cs="Arial"/>
          <w:b/>
          <w:i/>
          <w:color w:val="222222"/>
          <w:szCs w:val="24"/>
          <w:lang w:val="es-AR" w:eastAsia="es-AR"/>
        </w:rPr>
        <w:t>Á</w:t>
      </w: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rea Programática</w:t>
      </w:r>
      <w:r w:rsidR="00387138">
        <w:rPr>
          <w:rFonts w:ascii="Arial" w:hAnsi="Arial" w:cs="Arial"/>
          <w:b/>
          <w:i/>
          <w:color w:val="222222"/>
          <w:szCs w:val="24"/>
          <w:lang w:val="es-AR" w:eastAsia="es-AR"/>
        </w:rPr>
        <w:t>.</w:t>
      </w:r>
    </w:p>
    <w:p w:rsidR="00387138" w:rsidRDefault="00387138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Fecha de Examen Final: 21-03-2018</w:t>
      </w:r>
    </w:p>
    <w:p w:rsidR="00387138" w:rsidRPr="00D07696" w:rsidRDefault="00387138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  <w:r>
        <w:rPr>
          <w:rFonts w:ascii="Arial" w:hAnsi="Arial" w:cs="Arial"/>
          <w:b/>
          <w:i/>
          <w:color w:val="222222"/>
          <w:szCs w:val="24"/>
          <w:lang w:val="es-AR" w:eastAsia="es-AR"/>
        </w:rPr>
        <w:t>Docente a cargo: Dra. SiviaChera.</w:t>
      </w:r>
    </w:p>
    <w:p w:rsid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Cs w:val="24"/>
          <w:lang w:val="es-AR" w:eastAsia="es-AR"/>
        </w:rPr>
      </w:pPr>
    </w:p>
    <w:p w:rsidR="00D07696" w:rsidRPr="00D07696" w:rsidRDefault="00D07696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</w:p>
    <w:p w:rsidR="00F13419" w:rsidRDefault="00F13419" w:rsidP="00F13419">
      <w:pPr>
        <w:pStyle w:val="Prrafodelista"/>
        <w:shd w:val="clear" w:color="auto" w:fill="FFFFFF"/>
        <w:rPr>
          <w:rFonts w:ascii="Arial" w:hAnsi="Arial" w:cs="Arial"/>
          <w:b/>
          <w:color w:val="222222"/>
          <w:sz w:val="32"/>
          <w:szCs w:val="32"/>
          <w:lang w:val="es-AR" w:eastAsia="es-AR"/>
        </w:rPr>
      </w:pPr>
    </w:p>
    <w:p w:rsidR="00F13419" w:rsidRPr="00F13419" w:rsidRDefault="00F13419" w:rsidP="00F13419">
      <w:pPr>
        <w:pStyle w:val="Prrafodelista"/>
        <w:shd w:val="clear" w:color="auto" w:fill="FFFFFF"/>
        <w:rPr>
          <w:rFonts w:ascii="Arial" w:hAnsi="Arial" w:cs="Arial"/>
          <w:b/>
          <w:i/>
          <w:color w:val="222222"/>
          <w:sz w:val="32"/>
          <w:szCs w:val="32"/>
          <w:lang w:val="es-AR" w:eastAsia="es-AR"/>
        </w:rPr>
      </w:pPr>
    </w:p>
    <w:sectPr w:rsidR="00F13419" w:rsidRPr="00F13419" w:rsidSect="00D31589">
      <w:headerReference w:type="default" r:id="rId8"/>
      <w:footerReference w:type="default" r:id="rId9"/>
      <w:pgSz w:w="12240" w:h="15840" w:code="1"/>
      <w:pgMar w:top="1383" w:right="1701" w:bottom="1418" w:left="1701" w:header="142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B3E" w:rsidRDefault="00672B3E">
      <w:r>
        <w:separator/>
      </w:r>
    </w:p>
  </w:endnote>
  <w:endnote w:type="continuationSeparator" w:id="1">
    <w:p w:rsidR="00672B3E" w:rsidRDefault="00672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F19" w:rsidRDefault="00F81F19">
    <w:pPr>
      <w:pStyle w:val="Piedepgina"/>
      <w:spacing w:line="288" w:lineRule="auto"/>
      <w:jc w:val="center"/>
      <w:rPr>
        <w:rFonts w:ascii="Arial Narrow" w:hAnsi="Arial Narrow"/>
        <w:b/>
        <w:sz w:val="16"/>
      </w:rPr>
    </w:pPr>
  </w:p>
  <w:p w:rsidR="00F81F19" w:rsidRDefault="00F81F19">
    <w:pPr>
      <w:pStyle w:val="Piedepgina"/>
      <w:spacing w:line="288" w:lineRule="auto"/>
      <w:jc w:val="center"/>
      <w:rPr>
        <w:rFonts w:ascii="Arial Narrow" w:hAnsi="Arial Narrow"/>
        <w:b/>
        <w:sz w:val="16"/>
      </w:rPr>
    </w:pPr>
  </w:p>
  <w:p w:rsidR="00F81F19" w:rsidRDefault="00F81F19">
    <w:pPr>
      <w:pStyle w:val="Piedepgina"/>
      <w:spacing w:line="288" w:lineRule="auto"/>
      <w:jc w:val="center"/>
      <w:rPr>
        <w:rFonts w:ascii="Arial Narrow" w:hAnsi="Arial Narrow"/>
        <w:b/>
        <w:sz w:val="20"/>
      </w:rPr>
    </w:pPr>
    <w:r>
      <w:rPr>
        <w:rFonts w:ascii="Arial Narrow" w:hAnsi="Arial Narrow"/>
        <w:sz w:val="20"/>
      </w:rPr>
      <w:t>Correspondencia a:</w:t>
    </w:r>
    <w:r>
      <w:rPr>
        <w:rFonts w:ascii="Arial Narrow" w:hAnsi="Arial Narrow"/>
        <w:b/>
        <w:sz w:val="20"/>
      </w:rPr>
      <w:t xml:space="preserve"> Paraguay 2155, (1121) Cap. Fed. / M. T. de Alvear 2202, 3° piso, Cap. Fed.</w:t>
    </w:r>
  </w:p>
  <w:p w:rsidR="00F81F19" w:rsidRDefault="00F81F19">
    <w:pPr>
      <w:pStyle w:val="Piedepgina"/>
      <w:spacing w:line="288" w:lineRule="auto"/>
      <w:jc w:val="center"/>
      <w:rPr>
        <w:rFonts w:ascii="Arial Narrow" w:hAnsi="Arial Narrow"/>
        <w:b/>
        <w:sz w:val="20"/>
      </w:rPr>
    </w:pPr>
    <w:r>
      <w:rPr>
        <w:rFonts w:ascii="Arial Narrow" w:hAnsi="Arial Narrow"/>
        <w:sz w:val="20"/>
      </w:rPr>
      <w:t>Tel:</w:t>
    </w:r>
    <w:r>
      <w:rPr>
        <w:rFonts w:ascii="Arial Narrow" w:hAnsi="Arial Narrow"/>
        <w:b/>
        <w:sz w:val="20"/>
      </w:rPr>
      <w:t xml:space="preserve"> 4508-3710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B3E" w:rsidRDefault="00672B3E">
      <w:r>
        <w:separator/>
      </w:r>
    </w:p>
  </w:footnote>
  <w:footnote w:type="continuationSeparator" w:id="1">
    <w:p w:rsidR="00672B3E" w:rsidRDefault="00672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905"/>
      <w:gridCol w:w="6073"/>
    </w:tblGrid>
    <w:tr w:rsidR="00F81F19">
      <w:trPr>
        <w:trHeight w:val="2557"/>
      </w:trPr>
      <w:tc>
        <w:tcPr>
          <w:tcW w:w="2905" w:type="dxa"/>
          <w:vAlign w:val="center"/>
        </w:tcPr>
        <w:p w:rsidR="00F81F19" w:rsidRDefault="003C775B">
          <w:pPr>
            <w:pStyle w:val="Encabezado"/>
            <w:jc w:val="center"/>
            <w:rPr>
              <w:rFonts w:ascii="Tahoma" w:hAnsi="Tahoma"/>
              <w:sz w:val="28"/>
            </w:rPr>
          </w:pPr>
          <w:r>
            <w:rPr>
              <w:rFonts w:ascii="Tahoma" w:hAnsi="Tahoma"/>
              <w:noProof/>
              <w:sz w:val="28"/>
              <w:lang w:val="es-AR" w:eastAsia="es-AR"/>
            </w:rPr>
            <w:pict>
              <v:group id="Group 7" o:spid="_x0000_s4097" style="position:absolute;left:0;text-align:left;margin-left:8.55pt;margin-top:7.55pt;width:115.2pt;height:106.9pt;z-index:251657728" coordorigin="2004,1296" coordsize="2619,2430" o:gfxdata="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4099" type="#_x0000_t75" alt="Logo2" style="position:absolute;left:2762;top:1680;width:1104;height:9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">
                  <v:imagedata r:id="rId1" o:title="Logo2"/>
                </v:shape>
                <v:shape id="Picture 9" o:spid="_x0000_s4098" type="#_x0000_t75" alt="LogoFacultad" style="position:absolute;left:2004;top:1296;width:2619;height:24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">
                  <v:imagedata r:id="rId2" o:title="LogoFacultad"/>
                </v:shape>
                <w10:wrap type="square"/>
              </v:group>
            </w:pict>
          </w:r>
        </w:p>
      </w:tc>
      <w:tc>
        <w:tcPr>
          <w:tcW w:w="6073" w:type="dxa"/>
          <w:vAlign w:val="center"/>
        </w:tcPr>
        <w:p w:rsidR="00F81F19" w:rsidRDefault="00F81F19">
          <w:pPr>
            <w:pStyle w:val="Encabezado"/>
            <w:jc w:val="center"/>
            <w:rPr>
              <w:rFonts w:ascii="Tahoma" w:hAnsi="Tahoma"/>
              <w:sz w:val="32"/>
            </w:rPr>
          </w:pPr>
          <w:r>
            <w:rPr>
              <w:rFonts w:ascii="Tahoma" w:hAnsi="Tahoma"/>
              <w:sz w:val="32"/>
            </w:rPr>
            <w:t>Departamento de Medicina Familiar</w:t>
          </w:r>
        </w:p>
        <w:p w:rsidR="00F81F19" w:rsidRDefault="00F81F19" w:rsidP="00CE14AA">
          <w:pPr>
            <w:pStyle w:val="Encabezado"/>
            <w:jc w:val="center"/>
            <w:rPr>
              <w:rFonts w:ascii="Tahoma" w:hAnsi="Tahoma"/>
              <w:sz w:val="28"/>
            </w:rPr>
          </w:pPr>
          <w:r>
            <w:rPr>
              <w:rFonts w:ascii="Tahoma" w:hAnsi="Tahoma"/>
              <w:sz w:val="28"/>
            </w:rPr>
            <w:t xml:space="preserve">Director: Prof. </w:t>
          </w:r>
          <w:r w:rsidR="00613A45">
            <w:rPr>
              <w:rFonts w:ascii="Tahoma" w:hAnsi="Tahoma"/>
              <w:sz w:val="28"/>
            </w:rPr>
            <w:t>Adj. Dr. Gabriel Battistella</w:t>
          </w:r>
        </w:p>
      </w:tc>
    </w:tr>
  </w:tbl>
  <w:p w:rsidR="00F81F19" w:rsidRDefault="00F81F19">
    <w:pPr>
      <w:pStyle w:val="Encabezado"/>
    </w:pPr>
  </w:p>
  <w:p w:rsidR="00F81F19" w:rsidRDefault="00F81F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4BE2"/>
    <w:multiLevelType w:val="multilevel"/>
    <w:tmpl w:val="022C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303E39"/>
    <w:multiLevelType w:val="hybridMultilevel"/>
    <w:tmpl w:val="AB2C3808"/>
    <w:lvl w:ilvl="0" w:tplc="A1FE4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56CD3"/>
    <w:multiLevelType w:val="hybridMultilevel"/>
    <w:tmpl w:val="FAB0DF18"/>
    <w:lvl w:ilvl="0" w:tplc="D180C4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D95B1B"/>
    <w:multiLevelType w:val="multilevel"/>
    <w:tmpl w:val="BD96B6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5E3908"/>
    <w:multiLevelType w:val="multilevel"/>
    <w:tmpl w:val="663A27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AE71A6"/>
    <w:multiLevelType w:val="hybridMultilevel"/>
    <w:tmpl w:val="68C859B6"/>
    <w:lvl w:ilvl="0" w:tplc="24042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C1D08"/>
    <w:multiLevelType w:val="multilevel"/>
    <w:tmpl w:val="E3B41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9542F3"/>
    <w:multiLevelType w:val="hybridMultilevel"/>
    <w:tmpl w:val="7AD845EC"/>
    <w:lvl w:ilvl="0" w:tplc="B8E25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02CE4"/>
    <w:multiLevelType w:val="hybridMultilevel"/>
    <w:tmpl w:val="53507B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21A7A"/>
    <w:rsid w:val="00001359"/>
    <w:rsid w:val="00020016"/>
    <w:rsid w:val="000561BE"/>
    <w:rsid w:val="000811BD"/>
    <w:rsid w:val="000E4BF6"/>
    <w:rsid w:val="001239BB"/>
    <w:rsid w:val="00124450"/>
    <w:rsid w:val="00132D1F"/>
    <w:rsid w:val="00146CE5"/>
    <w:rsid w:val="00153718"/>
    <w:rsid w:val="0017315B"/>
    <w:rsid w:val="00194810"/>
    <w:rsid w:val="001C100A"/>
    <w:rsid w:val="001C5D82"/>
    <w:rsid w:val="001E0DE0"/>
    <w:rsid w:val="00204AE2"/>
    <w:rsid w:val="002055B2"/>
    <w:rsid w:val="00247652"/>
    <w:rsid w:val="002B184B"/>
    <w:rsid w:val="002B3091"/>
    <w:rsid w:val="002C4F20"/>
    <w:rsid w:val="002D42CE"/>
    <w:rsid w:val="0030290B"/>
    <w:rsid w:val="003210E0"/>
    <w:rsid w:val="00351DA6"/>
    <w:rsid w:val="003834B5"/>
    <w:rsid w:val="00387138"/>
    <w:rsid w:val="003C3BEA"/>
    <w:rsid w:val="003C775B"/>
    <w:rsid w:val="003D0B0B"/>
    <w:rsid w:val="003E6659"/>
    <w:rsid w:val="003F24F6"/>
    <w:rsid w:val="00401603"/>
    <w:rsid w:val="004029FE"/>
    <w:rsid w:val="00415F21"/>
    <w:rsid w:val="00435AA7"/>
    <w:rsid w:val="0046138D"/>
    <w:rsid w:val="004A0FBA"/>
    <w:rsid w:val="004B699D"/>
    <w:rsid w:val="004B7F6C"/>
    <w:rsid w:val="004E0D8F"/>
    <w:rsid w:val="00510091"/>
    <w:rsid w:val="005535FC"/>
    <w:rsid w:val="00555836"/>
    <w:rsid w:val="00556FDE"/>
    <w:rsid w:val="00570608"/>
    <w:rsid w:val="0058705A"/>
    <w:rsid w:val="00592944"/>
    <w:rsid w:val="00613A45"/>
    <w:rsid w:val="006216B1"/>
    <w:rsid w:val="0063585D"/>
    <w:rsid w:val="00635C25"/>
    <w:rsid w:val="00642CFF"/>
    <w:rsid w:val="006450E7"/>
    <w:rsid w:val="006652B6"/>
    <w:rsid w:val="00670D2D"/>
    <w:rsid w:val="00672B3E"/>
    <w:rsid w:val="0069468D"/>
    <w:rsid w:val="006E06C0"/>
    <w:rsid w:val="00725E49"/>
    <w:rsid w:val="00726798"/>
    <w:rsid w:val="00733F4F"/>
    <w:rsid w:val="007B5F38"/>
    <w:rsid w:val="007F0E28"/>
    <w:rsid w:val="008047EC"/>
    <w:rsid w:val="00830D66"/>
    <w:rsid w:val="008310EA"/>
    <w:rsid w:val="00833E32"/>
    <w:rsid w:val="00863F03"/>
    <w:rsid w:val="00885C60"/>
    <w:rsid w:val="0089246F"/>
    <w:rsid w:val="008C2355"/>
    <w:rsid w:val="008E496B"/>
    <w:rsid w:val="00924930"/>
    <w:rsid w:val="009808A2"/>
    <w:rsid w:val="009929DE"/>
    <w:rsid w:val="009C01D1"/>
    <w:rsid w:val="009C64CE"/>
    <w:rsid w:val="009D2C93"/>
    <w:rsid w:val="009D46F8"/>
    <w:rsid w:val="009F0715"/>
    <w:rsid w:val="00A142D2"/>
    <w:rsid w:val="00A2079B"/>
    <w:rsid w:val="00A211FD"/>
    <w:rsid w:val="00A5233E"/>
    <w:rsid w:val="00A77786"/>
    <w:rsid w:val="00AA0602"/>
    <w:rsid w:val="00AA4DDF"/>
    <w:rsid w:val="00AD2C93"/>
    <w:rsid w:val="00B64E70"/>
    <w:rsid w:val="00B72575"/>
    <w:rsid w:val="00B811EB"/>
    <w:rsid w:val="00B87688"/>
    <w:rsid w:val="00B91025"/>
    <w:rsid w:val="00BA2BAD"/>
    <w:rsid w:val="00BC59A7"/>
    <w:rsid w:val="00BF03F2"/>
    <w:rsid w:val="00C21A7A"/>
    <w:rsid w:val="00C33E0A"/>
    <w:rsid w:val="00CD5902"/>
    <w:rsid w:val="00CE14AA"/>
    <w:rsid w:val="00CE22D8"/>
    <w:rsid w:val="00D07696"/>
    <w:rsid w:val="00D12F2A"/>
    <w:rsid w:val="00D15589"/>
    <w:rsid w:val="00D31589"/>
    <w:rsid w:val="00D37CE5"/>
    <w:rsid w:val="00D47680"/>
    <w:rsid w:val="00D61DF8"/>
    <w:rsid w:val="00D75BD4"/>
    <w:rsid w:val="00D9511E"/>
    <w:rsid w:val="00D96344"/>
    <w:rsid w:val="00DA5ABB"/>
    <w:rsid w:val="00DB167E"/>
    <w:rsid w:val="00DD5451"/>
    <w:rsid w:val="00DE6C91"/>
    <w:rsid w:val="00E27365"/>
    <w:rsid w:val="00E43815"/>
    <w:rsid w:val="00E87717"/>
    <w:rsid w:val="00EB0C7C"/>
    <w:rsid w:val="00ED4D54"/>
    <w:rsid w:val="00ED4DBD"/>
    <w:rsid w:val="00EE6B55"/>
    <w:rsid w:val="00EF0951"/>
    <w:rsid w:val="00EF4898"/>
    <w:rsid w:val="00F10CC5"/>
    <w:rsid w:val="00F13419"/>
    <w:rsid w:val="00F32128"/>
    <w:rsid w:val="00F44D18"/>
    <w:rsid w:val="00F701F9"/>
    <w:rsid w:val="00F74F91"/>
    <w:rsid w:val="00F81F19"/>
    <w:rsid w:val="00FB5B85"/>
    <w:rsid w:val="00FE1C30"/>
    <w:rsid w:val="00FF0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8D"/>
    <w:rPr>
      <w:sz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68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9468D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9D2C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1F9"/>
    <w:pPr>
      <w:spacing w:before="100" w:beforeAutospacing="1" w:after="100" w:afterAutospacing="1"/>
    </w:pPr>
    <w:rPr>
      <w:szCs w:val="24"/>
      <w:lang w:val="es-AR" w:eastAsia="es-AR"/>
    </w:rPr>
  </w:style>
  <w:style w:type="paragraph" w:customStyle="1" w:styleId="paragraph">
    <w:name w:val="paragraph"/>
    <w:basedOn w:val="Normal"/>
    <w:rsid w:val="004A0FBA"/>
    <w:pPr>
      <w:spacing w:before="100" w:beforeAutospacing="1" w:after="100" w:afterAutospacing="1"/>
    </w:pPr>
    <w:rPr>
      <w:szCs w:val="24"/>
      <w:lang w:val="es-AR" w:eastAsia="es-AR"/>
    </w:rPr>
  </w:style>
  <w:style w:type="character" w:customStyle="1" w:styleId="normaltextrun">
    <w:name w:val="normaltextrun"/>
    <w:basedOn w:val="Fuentedeprrafopredeter"/>
    <w:rsid w:val="004A0FBA"/>
  </w:style>
  <w:style w:type="character" w:customStyle="1" w:styleId="eop">
    <w:name w:val="eop"/>
    <w:basedOn w:val="Fuentedeprrafopredeter"/>
    <w:rsid w:val="004A0FBA"/>
  </w:style>
  <w:style w:type="character" w:customStyle="1" w:styleId="apple-converted-space">
    <w:name w:val="apple-converted-space"/>
    <w:basedOn w:val="Fuentedeprrafopredeter"/>
    <w:rsid w:val="004A0FBA"/>
  </w:style>
  <w:style w:type="character" w:customStyle="1" w:styleId="spellingerror">
    <w:name w:val="spellingerror"/>
    <w:basedOn w:val="Fuentedeprrafopredeter"/>
    <w:rsid w:val="004A0F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8D"/>
    <w:rPr>
      <w:sz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68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9468D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9D2C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1F9"/>
    <w:pPr>
      <w:spacing w:before="100" w:beforeAutospacing="1" w:after="100" w:afterAutospacing="1"/>
    </w:pPr>
    <w:rPr>
      <w:szCs w:val="24"/>
      <w:lang w:val="es-AR" w:eastAsia="es-AR"/>
    </w:rPr>
  </w:style>
  <w:style w:type="paragraph" w:customStyle="1" w:styleId="paragraph">
    <w:name w:val="paragraph"/>
    <w:basedOn w:val="Normal"/>
    <w:rsid w:val="004A0FBA"/>
    <w:pPr>
      <w:spacing w:before="100" w:beforeAutospacing="1" w:after="100" w:afterAutospacing="1"/>
    </w:pPr>
    <w:rPr>
      <w:szCs w:val="24"/>
      <w:lang w:val="es-AR" w:eastAsia="es-AR"/>
    </w:rPr>
  </w:style>
  <w:style w:type="character" w:customStyle="1" w:styleId="normaltextrun">
    <w:name w:val="normaltextrun"/>
    <w:basedOn w:val="Fuentedeprrafopredeter"/>
    <w:rsid w:val="004A0FBA"/>
  </w:style>
  <w:style w:type="character" w:customStyle="1" w:styleId="eop">
    <w:name w:val="eop"/>
    <w:basedOn w:val="Fuentedeprrafopredeter"/>
    <w:rsid w:val="004A0FBA"/>
  </w:style>
  <w:style w:type="character" w:customStyle="1" w:styleId="apple-converted-space">
    <w:name w:val="apple-converted-space"/>
    <w:basedOn w:val="Fuentedeprrafopredeter"/>
    <w:rsid w:val="004A0FBA"/>
  </w:style>
  <w:style w:type="character" w:customStyle="1" w:styleId="spellingerror">
    <w:name w:val="spellingerror"/>
    <w:basedOn w:val="Fuentedeprrafopredeter"/>
    <w:rsid w:val="004A0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medfamnov\Logo%20Departa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1C6AA-D7E0-49CB-92D6-8E237F69B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 Departamento</Template>
  <TotalTime>0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Medicina Familiar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2017-12-04T15:59:00Z</cp:lastPrinted>
  <dcterms:created xsi:type="dcterms:W3CDTF">2017-12-12T15:07:00Z</dcterms:created>
  <dcterms:modified xsi:type="dcterms:W3CDTF">2017-12-12T15:07:00Z</dcterms:modified>
</cp:coreProperties>
</file>
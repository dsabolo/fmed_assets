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2C" w:rsidRPr="00EB350C" w:rsidRDefault="000F7D2C" w:rsidP="00EB350C">
      <w:pPr>
        <w:rPr>
          <w:rFonts w:ascii="Consolas" w:hAnsi="Consolas"/>
          <w:b/>
        </w:rPr>
      </w:pPr>
      <w:r w:rsidRPr="00D5402C">
        <w:rPr>
          <w:rFonts w:ascii="Consolas" w:hAnsi="Consolas"/>
          <w:b/>
        </w:rPr>
        <w:t>La siguiente información podrá ser objeto de modificación.</w:t>
      </w:r>
    </w:p>
    <w:p w:rsidR="000F7D2C" w:rsidRPr="00D5402C" w:rsidRDefault="000F7D2C" w:rsidP="00605739">
      <w:pPr>
        <w:jc w:val="center"/>
        <w:rPr>
          <w:b/>
          <w:sz w:val="28"/>
          <w:szCs w:val="28"/>
        </w:rPr>
      </w:pPr>
      <w:r w:rsidRPr="00D5402C">
        <w:rPr>
          <w:b/>
          <w:sz w:val="28"/>
          <w:szCs w:val="28"/>
        </w:rPr>
        <w:t xml:space="preserve">ASIGNATURAS DEL </w:t>
      </w:r>
      <w:r w:rsidR="00331139" w:rsidRPr="00D5402C">
        <w:rPr>
          <w:b/>
          <w:sz w:val="28"/>
          <w:szCs w:val="28"/>
        </w:rPr>
        <w:t>2</w:t>
      </w:r>
      <w:r w:rsidRPr="00D5402C">
        <w:rPr>
          <w:b/>
          <w:sz w:val="28"/>
          <w:szCs w:val="28"/>
        </w:rPr>
        <w:t>º CUATRIMESTRE</w:t>
      </w:r>
    </w:p>
    <w:p w:rsidR="000F7D2C" w:rsidRPr="00D5402C" w:rsidRDefault="000F7D2C" w:rsidP="00605739">
      <w:pPr>
        <w:jc w:val="center"/>
        <w:rPr>
          <w:b/>
          <w:sz w:val="28"/>
          <w:szCs w:val="28"/>
        </w:rPr>
      </w:pPr>
      <w:r w:rsidRPr="00D5402C">
        <w:rPr>
          <w:b/>
          <w:sz w:val="28"/>
          <w:szCs w:val="28"/>
        </w:rPr>
        <w:t>CARRERA DE ENFERMERÍA - UBA</w:t>
      </w:r>
    </w:p>
    <w:p w:rsidR="000F7D2C" w:rsidRPr="00D5402C" w:rsidRDefault="00D5402C" w:rsidP="00D5402C">
      <w:pPr>
        <w:jc w:val="center"/>
        <w:rPr>
          <w:b/>
          <w:sz w:val="30"/>
          <w:szCs w:val="30"/>
        </w:rPr>
      </w:pPr>
      <w:r w:rsidRPr="00D5402C">
        <w:rPr>
          <w:b/>
          <w:sz w:val="28"/>
          <w:szCs w:val="28"/>
        </w:rPr>
        <w:t>SEDE 038 – VICENTE LOPEZ</w:t>
      </w:r>
      <w:r w:rsidRPr="00D5402C">
        <w:rPr>
          <w:b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35"/>
        <w:gridCol w:w="1361"/>
        <w:gridCol w:w="1866"/>
        <w:gridCol w:w="1733"/>
        <w:gridCol w:w="251"/>
        <w:gridCol w:w="1928"/>
        <w:gridCol w:w="1917"/>
        <w:gridCol w:w="1913"/>
        <w:gridCol w:w="20"/>
      </w:tblGrid>
      <w:tr w:rsidR="000F7D2C" w:rsidRPr="00701E3D" w:rsidTr="004B7FD5">
        <w:trPr>
          <w:gridAfter w:val="1"/>
          <w:wAfter w:w="20" w:type="dxa"/>
        </w:trPr>
        <w:tc>
          <w:tcPr>
            <w:tcW w:w="4535" w:type="dxa"/>
            <w:vMerge w:val="restart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>ASIGNATURA</w:t>
            </w:r>
          </w:p>
        </w:tc>
        <w:tc>
          <w:tcPr>
            <w:tcW w:w="4960" w:type="dxa"/>
            <w:gridSpan w:val="3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</w:rPr>
              <w:t>TEORÍA</w:t>
            </w:r>
          </w:p>
        </w:tc>
        <w:tc>
          <w:tcPr>
            <w:tcW w:w="6009" w:type="dxa"/>
            <w:gridSpan w:val="4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</w:rPr>
              <w:t>PRÁCTICA</w:t>
            </w:r>
          </w:p>
        </w:tc>
      </w:tr>
      <w:tr w:rsidR="000F7D2C" w:rsidRPr="00701E3D" w:rsidTr="004B7FD5">
        <w:tc>
          <w:tcPr>
            <w:tcW w:w="4535" w:type="dxa"/>
            <w:vMerge/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1" w:type="dxa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</w:rPr>
              <w:t>PERIODO</w:t>
            </w:r>
          </w:p>
        </w:tc>
        <w:tc>
          <w:tcPr>
            <w:tcW w:w="1866" w:type="dxa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</w:rPr>
              <w:t>DÍAS</w:t>
            </w:r>
          </w:p>
        </w:tc>
        <w:tc>
          <w:tcPr>
            <w:tcW w:w="1984" w:type="dxa"/>
            <w:gridSpan w:val="2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</w:rPr>
              <w:t>PERIODO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</w:rPr>
              <w:t>DÍAS</w:t>
            </w:r>
          </w:p>
        </w:tc>
        <w:tc>
          <w:tcPr>
            <w:tcW w:w="1933" w:type="dxa"/>
            <w:gridSpan w:val="2"/>
            <w:tcBorders>
              <w:bottom w:val="single" w:sz="4" w:space="0" w:color="auto"/>
            </w:tcBorders>
            <w:vAlign w:val="center"/>
          </w:tcPr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  <w:sz w:val="28"/>
                <w:szCs w:val="28"/>
              </w:rPr>
              <w:t>HORARIO</w:t>
            </w:r>
          </w:p>
        </w:tc>
      </w:tr>
      <w:tr w:rsidR="000F7D2C" w:rsidRPr="00701E3D" w:rsidTr="004B7FD5">
        <w:trPr>
          <w:trHeight w:val="567"/>
        </w:trPr>
        <w:tc>
          <w:tcPr>
            <w:tcW w:w="4535" w:type="dxa"/>
            <w:vAlign w:val="center"/>
          </w:tcPr>
          <w:p w:rsidR="004B7FD5" w:rsidRDefault="000F7D2C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 xml:space="preserve">Anatomofisiología </w:t>
            </w:r>
          </w:p>
          <w:p w:rsidR="000F7D2C" w:rsidRPr="00701E3D" w:rsidRDefault="000F7D2C" w:rsidP="00A26139">
            <w:pPr>
              <w:jc w:val="center"/>
              <w:rPr>
                <w:b/>
                <w:sz w:val="28"/>
                <w:szCs w:val="28"/>
              </w:rPr>
            </w:pPr>
            <w:r w:rsidRPr="00701E3D">
              <w:rPr>
                <w:b/>
                <w:sz w:val="22"/>
                <w:szCs w:val="22"/>
              </w:rPr>
              <w:t>(Módulo Fisiología)</w:t>
            </w:r>
          </w:p>
        </w:tc>
        <w:tc>
          <w:tcPr>
            <w:tcW w:w="1361" w:type="dxa"/>
            <w:vAlign w:val="center"/>
          </w:tcPr>
          <w:p w:rsidR="00F94452" w:rsidRPr="0083567C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09/08/17</w:t>
            </w:r>
          </w:p>
          <w:p w:rsidR="000F7D2C" w:rsidRPr="0083567C" w:rsidRDefault="00FA41AF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621B25">
              <w:rPr>
                <w:sz w:val="26"/>
                <w:szCs w:val="26"/>
              </w:rPr>
              <w:t>/11</w:t>
            </w:r>
            <w:r w:rsidR="00F94452">
              <w:rPr>
                <w:sz w:val="26"/>
                <w:szCs w:val="26"/>
              </w:rPr>
              <w:t>/1</w:t>
            </w:r>
            <w:r w:rsidR="00852180">
              <w:rPr>
                <w:sz w:val="26"/>
                <w:szCs w:val="26"/>
              </w:rPr>
              <w:t>7</w:t>
            </w:r>
          </w:p>
        </w:tc>
        <w:tc>
          <w:tcPr>
            <w:tcW w:w="1866" w:type="dxa"/>
            <w:vAlign w:val="center"/>
          </w:tcPr>
          <w:p w:rsidR="000F7D2C" w:rsidRPr="0083567C" w:rsidRDefault="00852180" w:rsidP="0085218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MIERCOLES </w:t>
            </w:r>
          </w:p>
        </w:tc>
        <w:tc>
          <w:tcPr>
            <w:tcW w:w="1984" w:type="dxa"/>
            <w:gridSpan w:val="2"/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12:</w:t>
            </w:r>
            <w:r w:rsidR="00681A67">
              <w:rPr>
                <w:sz w:val="26"/>
                <w:szCs w:val="26"/>
              </w:rPr>
              <w:t>0</w:t>
            </w:r>
            <w:r w:rsidR="00BA5580">
              <w:rPr>
                <w:sz w:val="26"/>
                <w:szCs w:val="26"/>
              </w:rPr>
              <w:t>0</w:t>
            </w: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gridSpan w:val="2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</w:tr>
      <w:tr w:rsidR="00F16BED" w:rsidRPr="00701E3D" w:rsidTr="004B7FD5">
        <w:trPr>
          <w:trHeight w:val="567"/>
        </w:trPr>
        <w:tc>
          <w:tcPr>
            <w:tcW w:w="4535" w:type="dxa"/>
            <w:vAlign w:val="center"/>
          </w:tcPr>
          <w:p w:rsidR="00F16BED" w:rsidRPr="00701E3D" w:rsidRDefault="00F16BED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>Enfermería Médica I</w:t>
            </w:r>
          </w:p>
        </w:tc>
        <w:tc>
          <w:tcPr>
            <w:tcW w:w="1361" w:type="dxa"/>
            <w:vAlign w:val="center"/>
          </w:tcPr>
          <w:p w:rsidR="00F16BED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</w:t>
            </w:r>
          </w:p>
          <w:p w:rsidR="006A2397" w:rsidRPr="0083567C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6A2397">
              <w:rPr>
                <w:sz w:val="26"/>
                <w:szCs w:val="26"/>
              </w:rPr>
              <w:t>/10/1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866" w:type="dxa"/>
            <w:vAlign w:val="center"/>
          </w:tcPr>
          <w:p w:rsidR="006A2397" w:rsidRDefault="00852180" w:rsidP="008521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LUNES </w:t>
            </w:r>
            <w:r w:rsidR="006A2397">
              <w:rPr>
                <w:sz w:val="26"/>
                <w:szCs w:val="26"/>
              </w:rPr>
              <w:t>MARTES</w:t>
            </w:r>
          </w:p>
          <w:p w:rsidR="006A2397" w:rsidRPr="0083567C" w:rsidRDefault="006A2397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84" w:type="dxa"/>
            <w:gridSpan w:val="2"/>
            <w:vAlign w:val="center"/>
          </w:tcPr>
          <w:p w:rsidR="00F16BED" w:rsidRPr="0083567C" w:rsidRDefault="00F16BED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</w:t>
            </w:r>
            <w:r w:rsidR="003D396D">
              <w:rPr>
                <w:sz w:val="26"/>
                <w:szCs w:val="26"/>
              </w:rPr>
              <w:t>2</w:t>
            </w:r>
            <w:r w:rsidRPr="0083567C">
              <w:rPr>
                <w:sz w:val="26"/>
                <w:szCs w:val="26"/>
              </w:rPr>
              <w:t>:00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F16BED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17/10/17</w:t>
            </w:r>
          </w:p>
          <w:p w:rsidR="006A2397" w:rsidRPr="0083567C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6A2397">
              <w:rPr>
                <w:sz w:val="26"/>
                <w:szCs w:val="26"/>
              </w:rPr>
              <w:t>/12/1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2C2C13" w:rsidRDefault="002C2C13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LUNES, MARTES,</w:t>
            </w:r>
          </w:p>
          <w:p w:rsidR="006A2397" w:rsidRDefault="006A2397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  <w:p w:rsidR="006A2397" w:rsidRDefault="006A2397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  <w:p w:rsidR="00F16BED" w:rsidRPr="0083567C" w:rsidRDefault="002C2C13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3" w:type="dxa"/>
            <w:gridSpan w:val="2"/>
            <w:tcBorders>
              <w:bottom w:val="single" w:sz="4" w:space="0" w:color="auto"/>
            </w:tcBorders>
            <w:vAlign w:val="center"/>
          </w:tcPr>
          <w:p w:rsidR="00F16BED" w:rsidRPr="0083567C" w:rsidRDefault="00F16BED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</w:t>
            </w:r>
            <w:r w:rsidR="004E0B71">
              <w:rPr>
                <w:sz w:val="26"/>
                <w:szCs w:val="26"/>
              </w:rPr>
              <w:t>2</w:t>
            </w:r>
            <w:r w:rsidRPr="0083567C">
              <w:rPr>
                <w:sz w:val="26"/>
                <w:szCs w:val="26"/>
              </w:rPr>
              <w:t>:00</w:t>
            </w:r>
          </w:p>
        </w:tc>
      </w:tr>
      <w:tr w:rsidR="000F7D2C" w:rsidRPr="00701E3D" w:rsidTr="004B7FD5">
        <w:trPr>
          <w:trHeight w:val="567"/>
        </w:trPr>
        <w:tc>
          <w:tcPr>
            <w:tcW w:w="4535" w:type="dxa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>Deontología I</w:t>
            </w:r>
          </w:p>
        </w:tc>
        <w:tc>
          <w:tcPr>
            <w:tcW w:w="1361" w:type="dxa"/>
            <w:vAlign w:val="center"/>
          </w:tcPr>
          <w:p w:rsidR="000F7D2C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07/09/17</w:t>
            </w:r>
          </w:p>
          <w:p w:rsidR="00F94452" w:rsidRPr="0083567C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F94452">
              <w:rPr>
                <w:sz w:val="26"/>
                <w:szCs w:val="26"/>
              </w:rPr>
              <w:t>/09/1</w:t>
            </w:r>
            <w:r w:rsidR="00EB350C">
              <w:rPr>
                <w:sz w:val="26"/>
                <w:szCs w:val="26"/>
              </w:rPr>
              <w:t>7</w:t>
            </w:r>
            <w:bookmarkStart w:id="0" w:name="_GoBack"/>
            <w:bookmarkEnd w:id="0"/>
          </w:p>
        </w:tc>
        <w:tc>
          <w:tcPr>
            <w:tcW w:w="1866" w:type="dxa"/>
            <w:vAlign w:val="center"/>
          </w:tcPr>
          <w:p w:rsidR="000F7D2C" w:rsidRPr="0083567C" w:rsidRDefault="00852180" w:rsidP="0085218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JUEVES </w:t>
            </w:r>
          </w:p>
        </w:tc>
        <w:tc>
          <w:tcPr>
            <w:tcW w:w="1984" w:type="dxa"/>
            <w:gridSpan w:val="2"/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 xml:space="preserve">08:00 A </w:t>
            </w:r>
            <w:r w:rsidR="007333B6">
              <w:rPr>
                <w:sz w:val="26"/>
                <w:szCs w:val="26"/>
              </w:rPr>
              <w:t>1</w:t>
            </w:r>
            <w:r w:rsidR="00F94452">
              <w:rPr>
                <w:sz w:val="26"/>
                <w:szCs w:val="26"/>
              </w:rPr>
              <w:t>2:00</w:t>
            </w: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gridSpan w:val="2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</w:tr>
      <w:tr w:rsidR="000F7D2C" w:rsidRPr="00701E3D" w:rsidTr="004B7FD5">
        <w:trPr>
          <w:trHeight w:val="567"/>
        </w:trPr>
        <w:tc>
          <w:tcPr>
            <w:tcW w:w="4535" w:type="dxa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>Microbiología y Parasitología</w:t>
            </w:r>
          </w:p>
        </w:tc>
        <w:tc>
          <w:tcPr>
            <w:tcW w:w="1361" w:type="dxa"/>
            <w:vAlign w:val="center"/>
          </w:tcPr>
          <w:p w:rsidR="000F7D2C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05/09/17</w:t>
            </w:r>
          </w:p>
          <w:p w:rsidR="00F94452" w:rsidRPr="0083567C" w:rsidRDefault="00852180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94452">
              <w:rPr>
                <w:sz w:val="26"/>
                <w:szCs w:val="26"/>
              </w:rPr>
              <w:t>0/09/1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866" w:type="dxa"/>
            <w:vAlign w:val="center"/>
          </w:tcPr>
          <w:p w:rsidR="000F7D2C" w:rsidRPr="0083567C" w:rsidRDefault="00F94452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84" w:type="dxa"/>
            <w:gridSpan w:val="2"/>
            <w:vAlign w:val="center"/>
          </w:tcPr>
          <w:p w:rsidR="000F7D2C" w:rsidRPr="0083567C" w:rsidRDefault="00F94452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gridSpan w:val="2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</w:tr>
      <w:tr w:rsidR="000F7D2C" w:rsidRPr="00701E3D" w:rsidTr="004B7FD5">
        <w:trPr>
          <w:trHeight w:val="567"/>
        </w:trPr>
        <w:tc>
          <w:tcPr>
            <w:tcW w:w="4535" w:type="dxa"/>
            <w:tcBorders>
              <w:bottom w:val="double" w:sz="4" w:space="0" w:color="auto"/>
            </w:tcBorders>
            <w:vAlign w:val="center"/>
          </w:tcPr>
          <w:p w:rsidR="000F7D2C" w:rsidRPr="00701E3D" w:rsidRDefault="000F7D2C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>Enfermería en Salud Pública I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vAlign w:val="center"/>
          </w:tcPr>
          <w:p w:rsidR="000F7D2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</w:t>
            </w:r>
          </w:p>
          <w:p w:rsidR="00F94452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="00F94452">
              <w:rPr>
                <w:sz w:val="26"/>
                <w:szCs w:val="26"/>
              </w:rPr>
              <w:t>/09/1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866" w:type="dxa"/>
            <w:tcBorders>
              <w:bottom w:val="double" w:sz="4" w:space="0" w:color="auto"/>
            </w:tcBorders>
            <w:vAlign w:val="center"/>
          </w:tcPr>
          <w:p w:rsidR="000F7D2C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VIERNES  </w:t>
            </w:r>
          </w:p>
        </w:tc>
        <w:tc>
          <w:tcPr>
            <w:tcW w:w="1984" w:type="dxa"/>
            <w:gridSpan w:val="2"/>
            <w:tcBorders>
              <w:bottom w:val="doub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</w:t>
            </w:r>
            <w:r w:rsidR="00AB2CDB">
              <w:rPr>
                <w:sz w:val="26"/>
                <w:szCs w:val="26"/>
              </w:rPr>
              <w:t>2</w:t>
            </w:r>
            <w:r w:rsidRPr="0083567C">
              <w:rPr>
                <w:sz w:val="26"/>
                <w:szCs w:val="26"/>
              </w:rPr>
              <w:t>:00</w:t>
            </w:r>
          </w:p>
        </w:tc>
        <w:tc>
          <w:tcPr>
            <w:tcW w:w="1928" w:type="dxa"/>
            <w:tcBorders>
              <w:bottom w:val="double" w:sz="4" w:space="0" w:color="auto"/>
            </w:tcBorders>
            <w:vAlign w:val="center"/>
          </w:tcPr>
          <w:p w:rsidR="000F7D2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29/09/17</w:t>
            </w:r>
          </w:p>
          <w:p w:rsidR="00F94452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F94452">
              <w:rPr>
                <w:sz w:val="26"/>
                <w:szCs w:val="26"/>
              </w:rPr>
              <w:t>/11/13</w:t>
            </w:r>
          </w:p>
        </w:tc>
        <w:tc>
          <w:tcPr>
            <w:tcW w:w="1917" w:type="dxa"/>
            <w:tcBorders>
              <w:bottom w:val="double" w:sz="4" w:space="0" w:color="auto"/>
            </w:tcBorders>
            <w:vAlign w:val="center"/>
          </w:tcPr>
          <w:p w:rsidR="000F7D2C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VIERNES </w:t>
            </w:r>
          </w:p>
        </w:tc>
        <w:tc>
          <w:tcPr>
            <w:tcW w:w="1933" w:type="dxa"/>
            <w:gridSpan w:val="2"/>
            <w:tcBorders>
              <w:bottom w:val="doub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</w:t>
            </w:r>
            <w:r w:rsidR="004E0B71">
              <w:rPr>
                <w:sz w:val="26"/>
                <w:szCs w:val="26"/>
              </w:rPr>
              <w:t>2</w:t>
            </w:r>
            <w:r w:rsidRPr="0083567C">
              <w:rPr>
                <w:sz w:val="26"/>
                <w:szCs w:val="26"/>
              </w:rPr>
              <w:t>:00</w:t>
            </w:r>
          </w:p>
        </w:tc>
      </w:tr>
      <w:tr w:rsidR="006A2397" w:rsidRPr="00701E3D" w:rsidTr="004B7FD5">
        <w:trPr>
          <w:trHeight w:val="1494"/>
        </w:trPr>
        <w:tc>
          <w:tcPr>
            <w:tcW w:w="4535" w:type="dxa"/>
            <w:tcBorders>
              <w:top w:val="double" w:sz="4" w:space="0" w:color="auto"/>
            </w:tcBorders>
            <w:vAlign w:val="center"/>
          </w:tcPr>
          <w:p w:rsidR="006A2397" w:rsidRPr="00701E3D" w:rsidRDefault="006A2397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>Enf</w:t>
            </w:r>
            <w:r>
              <w:rPr>
                <w:b/>
              </w:rPr>
              <w:t>ermería</w:t>
            </w:r>
            <w:r w:rsidRPr="00701E3D">
              <w:rPr>
                <w:b/>
              </w:rPr>
              <w:t xml:space="preserve"> en Salud Materno Infantil</w:t>
            </w:r>
          </w:p>
        </w:tc>
        <w:tc>
          <w:tcPr>
            <w:tcW w:w="1361" w:type="dxa"/>
            <w:tcBorders>
              <w:top w:val="double" w:sz="4" w:space="0" w:color="auto"/>
            </w:tcBorders>
            <w:vAlign w:val="center"/>
          </w:tcPr>
          <w:p w:rsidR="006A2397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08/08/17</w:t>
            </w:r>
          </w:p>
          <w:p w:rsidR="006A2397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6A2397">
              <w:rPr>
                <w:sz w:val="26"/>
                <w:szCs w:val="26"/>
              </w:rPr>
              <w:t>/09/1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866" w:type="dxa"/>
            <w:tcBorders>
              <w:top w:val="double" w:sz="4" w:space="0" w:color="auto"/>
            </w:tcBorders>
            <w:vAlign w:val="center"/>
          </w:tcPr>
          <w:p w:rsidR="006A2397" w:rsidRDefault="006A2397" w:rsidP="00A26139">
            <w:pPr>
              <w:jc w:val="center"/>
              <w:rPr>
                <w:sz w:val="26"/>
                <w:szCs w:val="26"/>
              </w:rPr>
            </w:pPr>
          </w:p>
          <w:p w:rsidR="006A2397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MARTES </w:t>
            </w:r>
          </w:p>
          <w:p w:rsidR="00EB350C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JUEVES </w:t>
            </w:r>
          </w:p>
        </w:tc>
        <w:tc>
          <w:tcPr>
            <w:tcW w:w="1984" w:type="dxa"/>
            <w:gridSpan w:val="2"/>
            <w:tcBorders>
              <w:top w:val="double" w:sz="4" w:space="0" w:color="auto"/>
            </w:tcBorders>
            <w:vAlign w:val="center"/>
          </w:tcPr>
          <w:p w:rsidR="006A2397" w:rsidRPr="0083567C" w:rsidRDefault="006A2397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</w:t>
            </w:r>
            <w:r>
              <w:rPr>
                <w:sz w:val="26"/>
                <w:szCs w:val="26"/>
              </w:rPr>
              <w:t>2</w:t>
            </w:r>
            <w:r w:rsidRPr="0083567C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00</w:t>
            </w:r>
          </w:p>
        </w:tc>
        <w:tc>
          <w:tcPr>
            <w:tcW w:w="1928" w:type="dxa"/>
            <w:tcBorders>
              <w:top w:val="double" w:sz="4" w:space="0" w:color="auto"/>
            </w:tcBorders>
            <w:vAlign w:val="center"/>
          </w:tcPr>
          <w:p w:rsidR="006A2397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25/10/17</w:t>
            </w:r>
          </w:p>
          <w:p w:rsidR="0081424A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18/10</w:t>
            </w:r>
            <w:r w:rsidR="0081424A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7" w:type="dxa"/>
            <w:tcBorders>
              <w:top w:val="double" w:sz="4" w:space="0" w:color="auto"/>
            </w:tcBorders>
            <w:vAlign w:val="center"/>
          </w:tcPr>
          <w:p w:rsidR="006A2397" w:rsidRDefault="006A2397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LUN</w:t>
            </w:r>
            <w:r w:rsidR="0081424A">
              <w:rPr>
                <w:sz w:val="26"/>
                <w:szCs w:val="26"/>
              </w:rPr>
              <w:t>ES</w:t>
            </w:r>
          </w:p>
          <w:p w:rsidR="0081424A" w:rsidRDefault="0081424A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  <w:p w:rsidR="0081424A" w:rsidRDefault="0081424A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  <w:p w:rsidR="0081424A" w:rsidRDefault="0081424A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JUEVESN</w:t>
            </w:r>
          </w:p>
          <w:p w:rsidR="0081424A" w:rsidRPr="0083567C" w:rsidRDefault="0081424A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3" w:type="dxa"/>
            <w:gridSpan w:val="2"/>
            <w:tcBorders>
              <w:top w:val="double" w:sz="4" w:space="0" w:color="auto"/>
            </w:tcBorders>
            <w:vAlign w:val="center"/>
          </w:tcPr>
          <w:p w:rsidR="006A2397" w:rsidRPr="0083567C" w:rsidRDefault="006A2397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</w:t>
            </w:r>
            <w:r>
              <w:rPr>
                <w:sz w:val="26"/>
                <w:szCs w:val="26"/>
              </w:rPr>
              <w:t>2</w:t>
            </w:r>
            <w:r w:rsidRPr="0083567C">
              <w:rPr>
                <w:sz w:val="26"/>
                <w:szCs w:val="26"/>
              </w:rPr>
              <w:t>:</w:t>
            </w:r>
            <w:r w:rsidR="0081424A">
              <w:rPr>
                <w:sz w:val="26"/>
                <w:szCs w:val="26"/>
              </w:rPr>
              <w:t>00</w:t>
            </w:r>
          </w:p>
        </w:tc>
      </w:tr>
      <w:tr w:rsidR="000F7D2C" w:rsidRPr="00701E3D" w:rsidTr="004B7FD5">
        <w:trPr>
          <w:trHeight w:val="567"/>
        </w:trPr>
        <w:tc>
          <w:tcPr>
            <w:tcW w:w="4535" w:type="dxa"/>
            <w:vAlign w:val="center"/>
          </w:tcPr>
          <w:p w:rsidR="000F7D2C" w:rsidRPr="00701E3D" w:rsidRDefault="000F7D2C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>Psicología Evolutiva</w:t>
            </w:r>
          </w:p>
        </w:tc>
        <w:tc>
          <w:tcPr>
            <w:tcW w:w="1361" w:type="dxa"/>
            <w:vAlign w:val="center"/>
          </w:tcPr>
          <w:p w:rsidR="000F7D2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</w:t>
            </w:r>
          </w:p>
          <w:p w:rsidR="0081424A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81424A">
              <w:rPr>
                <w:sz w:val="26"/>
                <w:szCs w:val="26"/>
              </w:rPr>
              <w:t>/09/1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866" w:type="dxa"/>
            <w:vAlign w:val="center"/>
          </w:tcPr>
          <w:p w:rsidR="000F7D2C" w:rsidRPr="0083567C" w:rsidRDefault="0081424A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84" w:type="dxa"/>
            <w:gridSpan w:val="2"/>
            <w:vAlign w:val="center"/>
          </w:tcPr>
          <w:p w:rsidR="000F7D2C" w:rsidRPr="0083567C" w:rsidRDefault="0081424A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gridSpan w:val="2"/>
            <w:tcBorders>
              <w:tl2br w:val="single" w:sz="4" w:space="0" w:color="auto"/>
            </w:tcBorders>
            <w:vAlign w:val="center"/>
          </w:tcPr>
          <w:p w:rsidR="000F7D2C" w:rsidRPr="0083567C" w:rsidRDefault="000F7D2C" w:rsidP="00A26139">
            <w:pPr>
              <w:jc w:val="center"/>
              <w:rPr>
                <w:sz w:val="26"/>
                <w:szCs w:val="26"/>
              </w:rPr>
            </w:pPr>
          </w:p>
        </w:tc>
      </w:tr>
      <w:tr w:rsidR="00A26139" w:rsidRPr="00701E3D" w:rsidTr="004B7FD5">
        <w:trPr>
          <w:trHeight w:val="1144"/>
        </w:trPr>
        <w:tc>
          <w:tcPr>
            <w:tcW w:w="4535" w:type="dxa"/>
            <w:vAlign w:val="center"/>
          </w:tcPr>
          <w:p w:rsidR="00A26139" w:rsidRPr="00701E3D" w:rsidRDefault="00A26139" w:rsidP="00A26139">
            <w:pPr>
              <w:jc w:val="center"/>
              <w:rPr>
                <w:b/>
              </w:rPr>
            </w:pPr>
            <w:r w:rsidRPr="00701E3D">
              <w:rPr>
                <w:b/>
              </w:rPr>
              <w:t>Enfermería Quirúrgica</w:t>
            </w:r>
          </w:p>
        </w:tc>
        <w:tc>
          <w:tcPr>
            <w:tcW w:w="1361" w:type="dxa"/>
            <w:vAlign w:val="center"/>
          </w:tcPr>
          <w:p w:rsidR="00A26139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</w:t>
            </w:r>
          </w:p>
          <w:p w:rsidR="00A26139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="00A26139">
              <w:rPr>
                <w:sz w:val="26"/>
                <w:szCs w:val="26"/>
              </w:rPr>
              <w:t>/09/1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866" w:type="dxa"/>
            <w:vAlign w:val="center"/>
          </w:tcPr>
          <w:p w:rsidR="00A26139" w:rsidRDefault="00A26139" w:rsidP="00EB35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A26139" w:rsidRPr="0083567C" w:rsidRDefault="00A26139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</w:tc>
        <w:tc>
          <w:tcPr>
            <w:tcW w:w="1984" w:type="dxa"/>
            <w:gridSpan w:val="2"/>
            <w:vAlign w:val="center"/>
          </w:tcPr>
          <w:p w:rsidR="00A26139" w:rsidRPr="0083567C" w:rsidRDefault="00A26139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</w:t>
            </w:r>
            <w:r>
              <w:rPr>
                <w:sz w:val="26"/>
                <w:szCs w:val="26"/>
              </w:rPr>
              <w:t>2</w:t>
            </w:r>
            <w:r w:rsidRPr="0083567C">
              <w:rPr>
                <w:sz w:val="26"/>
                <w:szCs w:val="26"/>
              </w:rPr>
              <w:t>:00</w:t>
            </w:r>
          </w:p>
        </w:tc>
        <w:tc>
          <w:tcPr>
            <w:tcW w:w="1928" w:type="dxa"/>
            <w:vAlign w:val="center"/>
          </w:tcPr>
          <w:p w:rsidR="00A26139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19/10/17</w:t>
            </w:r>
          </w:p>
          <w:p w:rsidR="00A26139" w:rsidRPr="0083567C" w:rsidRDefault="00EB350C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01/12</w:t>
            </w:r>
            <w:r w:rsidR="00A26139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7" w:type="dxa"/>
            <w:vAlign w:val="center"/>
          </w:tcPr>
          <w:p w:rsidR="00A26139" w:rsidRDefault="00A26139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A26139" w:rsidRDefault="00A26139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  <w:p w:rsidR="00A26139" w:rsidRDefault="00A26139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MIERCOLES</w:t>
            </w:r>
          </w:p>
          <w:p w:rsidR="00A26139" w:rsidRDefault="00A26139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  <w:p w:rsidR="00A26139" w:rsidRPr="0083567C" w:rsidRDefault="00A26139" w:rsidP="00A26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3" w:type="dxa"/>
            <w:gridSpan w:val="2"/>
            <w:vAlign w:val="center"/>
          </w:tcPr>
          <w:p w:rsidR="00A26139" w:rsidRPr="0083567C" w:rsidRDefault="00A26139" w:rsidP="00A26139">
            <w:pPr>
              <w:jc w:val="center"/>
              <w:rPr>
                <w:sz w:val="26"/>
                <w:szCs w:val="26"/>
              </w:rPr>
            </w:pPr>
            <w:r w:rsidRPr="0083567C">
              <w:rPr>
                <w:sz w:val="26"/>
                <w:szCs w:val="26"/>
              </w:rPr>
              <w:t>08:00 A 1</w:t>
            </w:r>
            <w:r>
              <w:rPr>
                <w:sz w:val="26"/>
                <w:szCs w:val="26"/>
              </w:rPr>
              <w:t>2</w:t>
            </w:r>
            <w:r w:rsidRPr="0083567C">
              <w:rPr>
                <w:sz w:val="26"/>
                <w:szCs w:val="26"/>
              </w:rPr>
              <w:t>:00</w:t>
            </w:r>
          </w:p>
        </w:tc>
      </w:tr>
    </w:tbl>
    <w:p w:rsidR="00426BB7" w:rsidRDefault="00426BB7" w:rsidP="00D5402C">
      <w:pPr>
        <w:rPr>
          <w:b/>
          <w:sz w:val="30"/>
          <w:szCs w:val="30"/>
        </w:rPr>
      </w:pPr>
    </w:p>
    <w:sectPr w:rsidR="00426BB7" w:rsidSect="004B7FD5">
      <w:footerReference w:type="default" r:id="rId8"/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CB6" w:rsidRDefault="00E34CB6" w:rsidP="00D5402C">
      <w:r>
        <w:separator/>
      </w:r>
    </w:p>
  </w:endnote>
  <w:endnote w:type="continuationSeparator" w:id="1">
    <w:p w:rsidR="00E34CB6" w:rsidRDefault="00E34CB6" w:rsidP="00D54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632333"/>
      <w:docPartObj>
        <w:docPartGallery w:val="Page Numbers (Bottom of Page)"/>
        <w:docPartUnique/>
      </w:docPartObj>
    </w:sdtPr>
    <w:sdtContent>
      <w:p w:rsidR="00D5402C" w:rsidRDefault="007C1A70">
        <w:pPr>
          <w:pStyle w:val="Piedepgina"/>
          <w:jc w:val="right"/>
        </w:pPr>
        <w:r>
          <w:fldChar w:fldCharType="begin"/>
        </w:r>
        <w:r w:rsidR="00D5402C">
          <w:instrText>PAGE   \* MERGEFORMAT</w:instrText>
        </w:r>
        <w:r>
          <w:fldChar w:fldCharType="separate"/>
        </w:r>
        <w:r w:rsidR="001D3C35">
          <w:rPr>
            <w:noProof/>
          </w:rPr>
          <w:t>1</w:t>
        </w:r>
        <w:r>
          <w:fldChar w:fldCharType="end"/>
        </w:r>
      </w:p>
    </w:sdtContent>
  </w:sdt>
  <w:p w:rsidR="00D5402C" w:rsidRDefault="00D5402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CB6" w:rsidRDefault="00E34CB6" w:rsidP="00D5402C">
      <w:r>
        <w:separator/>
      </w:r>
    </w:p>
  </w:footnote>
  <w:footnote w:type="continuationSeparator" w:id="1">
    <w:p w:rsidR="00E34CB6" w:rsidRDefault="00E34CB6" w:rsidP="00D540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2957"/>
    <w:multiLevelType w:val="hybridMultilevel"/>
    <w:tmpl w:val="AAC01436"/>
    <w:lvl w:ilvl="0" w:tplc="ECD2B3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C91F32"/>
    <w:multiLevelType w:val="hybridMultilevel"/>
    <w:tmpl w:val="E6784856"/>
    <w:lvl w:ilvl="0" w:tplc="ECD2B3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39E1"/>
    <w:rsid w:val="000075EF"/>
    <w:rsid w:val="000076D1"/>
    <w:rsid w:val="000127B1"/>
    <w:rsid w:val="00024909"/>
    <w:rsid w:val="000550DC"/>
    <w:rsid w:val="00062070"/>
    <w:rsid w:val="0007047C"/>
    <w:rsid w:val="00090730"/>
    <w:rsid w:val="000A1472"/>
    <w:rsid w:val="000A5074"/>
    <w:rsid w:val="000B3572"/>
    <w:rsid w:val="000C478F"/>
    <w:rsid w:val="000D4D50"/>
    <w:rsid w:val="000E07D8"/>
    <w:rsid w:val="000F7D2C"/>
    <w:rsid w:val="000F7EB9"/>
    <w:rsid w:val="00117C12"/>
    <w:rsid w:val="00133572"/>
    <w:rsid w:val="001360B9"/>
    <w:rsid w:val="00141E86"/>
    <w:rsid w:val="00181ACD"/>
    <w:rsid w:val="00182C1A"/>
    <w:rsid w:val="00192308"/>
    <w:rsid w:val="001D100F"/>
    <w:rsid w:val="001D31CC"/>
    <w:rsid w:val="001D3C35"/>
    <w:rsid w:val="001E3E62"/>
    <w:rsid w:val="001E45CC"/>
    <w:rsid w:val="002002E6"/>
    <w:rsid w:val="00203CCB"/>
    <w:rsid w:val="00215041"/>
    <w:rsid w:val="002353E1"/>
    <w:rsid w:val="00235B28"/>
    <w:rsid w:val="0027046F"/>
    <w:rsid w:val="002B27A8"/>
    <w:rsid w:val="002B5EB2"/>
    <w:rsid w:val="002C2C13"/>
    <w:rsid w:val="002D44AC"/>
    <w:rsid w:val="002E3926"/>
    <w:rsid w:val="002F6FB9"/>
    <w:rsid w:val="00331139"/>
    <w:rsid w:val="00374672"/>
    <w:rsid w:val="003C2005"/>
    <w:rsid w:val="003C42CF"/>
    <w:rsid w:val="003D396D"/>
    <w:rsid w:val="003D3E04"/>
    <w:rsid w:val="003E2B9C"/>
    <w:rsid w:val="003E4E9B"/>
    <w:rsid w:val="004027DD"/>
    <w:rsid w:val="00403529"/>
    <w:rsid w:val="00416399"/>
    <w:rsid w:val="0042213D"/>
    <w:rsid w:val="00426BB7"/>
    <w:rsid w:val="00431337"/>
    <w:rsid w:val="00440CDB"/>
    <w:rsid w:val="0044413D"/>
    <w:rsid w:val="00462C41"/>
    <w:rsid w:val="00481A1F"/>
    <w:rsid w:val="00483259"/>
    <w:rsid w:val="004A4BBF"/>
    <w:rsid w:val="004B30F0"/>
    <w:rsid w:val="004B7FD5"/>
    <w:rsid w:val="004C002B"/>
    <w:rsid w:val="004C7B24"/>
    <w:rsid w:val="004D4185"/>
    <w:rsid w:val="004D5C67"/>
    <w:rsid w:val="004E0B71"/>
    <w:rsid w:val="004E32C4"/>
    <w:rsid w:val="00500B88"/>
    <w:rsid w:val="00501000"/>
    <w:rsid w:val="0050105E"/>
    <w:rsid w:val="00514629"/>
    <w:rsid w:val="00517A08"/>
    <w:rsid w:val="00531D40"/>
    <w:rsid w:val="00532AB0"/>
    <w:rsid w:val="00555712"/>
    <w:rsid w:val="0056270F"/>
    <w:rsid w:val="005826F1"/>
    <w:rsid w:val="005A64DA"/>
    <w:rsid w:val="005D3303"/>
    <w:rsid w:val="005E3B93"/>
    <w:rsid w:val="005F1E06"/>
    <w:rsid w:val="00603151"/>
    <w:rsid w:val="00605739"/>
    <w:rsid w:val="00610BCC"/>
    <w:rsid w:val="00621B25"/>
    <w:rsid w:val="0063172E"/>
    <w:rsid w:val="006402BC"/>
    <w:rsid w:val="00645082"/>
    <w:rsid w:val="00656A86"/>
    <w:rsid w:val="006814EC"/>
    <w:rsid w:val="00681A67"/>
    <w:rsid w:val="00682052"/>
    <w:rsid w:val="00686435"/>
    <w:rsid w:val="006A2397"/>
    <w:rsid w:val="006A5C40"/>
    <w:rsid w:val="006B4887"/>
    <w:rsid w:val="006C5AC4"/>
    <w:rsid w:val="006E3DB5"/>
    <w:rsid w:val="00700B7E"/>
    <w:rsid w:val="00701E3D"/>
    <w:rsid w:val="00703F7D"/>
    <w:rsid w:val="00704F1B"/>
    <w:rsid w:val="007333B6"/>
    <w:rsid w:val="007717E3"/>
    <w:rsid w:val="00772F2B"/>
    <w:rsid w:val="0078040D"/>
    <w:rsid w:val="00782FEF"/>
    <w:rsid w:val="007939E1"/>
    <w:rsid w:val="007A39A2"/>
    <w:rsid w:val="007B20AD"/>
    <w:rsid w:val="007B776A"/>
    <w:rsid w:val="007C1A70"/>
    <w:rsid w:val="007E24C4"/>
    <w:rsid w:val="007E7794"/>
    <w:rsid w:val="008101CE"/>
    <w:rsid w:val="0081424A"/>
    <w:rsid w:val="008142E0"/>
    <w:rsid w:val="00814A0C"/>
    <w:rsid w:val="0083567C"/>
    <w:rsid w:val="00852180"/>
    <w:rsid w:val="00857964"/>
    <w:rsid w:val="00871923"/>
    <w:rsid w:val="008771A3"/>
    <w:rsid w:val="00881433"/>
    <w:rsid w:val="00894836"/>
    <w:rsid w:val="008A01F7"/>
    <w:rsid w:val="008A1683"/>
    <w:rsid w:val="008A41EF"/>
    <w:rsid w:val="008A7B60"/>
    <w:rsid w:val="008C164F"/>
    <w:rsid w:val="008C271E"/>
    <w:rsid w:val="008E4EB9"/>
    <w:rsid w:val="008F4414"/>
    <w:rsid w:val="009038E8"/>
    <w:rsid w:val="00910536"/>
    <w:rsid w:val="00912D27"/>
    <w:rsid w:val="009536FF"/>
    <w:rsid w:val="0098119D"/>
    <w:rsid w:val="00983A87"/>
    <w:rsid w:val="009A24A0"/>
    <w:rsid w:val="009B1055"/>
    <w:rsid w:val="009C07B4"/>
    <w:rsid w:val="009C2FE3"/>
    <w:rsid w:val="009E2E80"/>
    <w:rsid w:val="00A01284"/>
    <w:rsid w:val="00A21DC2"/>
    <w:rsid w:val="00A26139"/>
    <w:rsid w:val="00A37894"/>
    <w:rsid w:val="00A66C36"/>
    <w:rsid w:val="00A756C5"/>
    <w:rsid w:val="00A80A6B"/>
    <w:rsid w:val="00A9689E"/>
    <w:rsid w:val="00AA620E"/>
    <w:rsid w:val="00AA623D"/>
    <w:rsid w:val="00AB2CDB"/>
    <w:rsid w:val="00AC0FF3"/>
    <w:rsid w:val="00AC69BF"/>
    <w:rsid w:val="00B03A61"/>
    <w:rsid w:val="00B1631F"/>
    <w:rsid w:val="00B505BC"/>
    <w:rsid w:val="00B65278"/>
    <w:rsid w:val="00B8068D"/>
    <w:rsid w:val="00B91B08"/>
    <w:rsid w:val="00B92FD9"/>
    <w:rsid w:val="00BA5580"/>
    <w:rsid w:val="00BC0006"/>
    <w:rsid w:val="00BC3748"/>
    <w:rsid w:val="00BC4A77"/>
    <w:rsid w:val="00BE22CC"/>
    <w:rsid w:val="00BE2B24"/>
    <w:rsid w:val="00BF1D5D"/>
    <w:rsid w:val="00BF4D5C"/>
    <w:rsid w:val="00C45E40"/>
    <w:rsid w:val="00C50A06"/>
    <w:rsid w:val="00C860A5"/>
    <w:rsid w:val="00C877B9"/>
    <w:rsid w:val="00CA54E6"/>
    <w:rsid w:val="00CA7E79"/>
    <w:rsid w:val="00CC29E3"/>
    <w:rsid w:val="00CE6C8F"/>
    <w:rsid w:val="00CE6F87"/>
    <w:rsid w:val="00D05DFF"/>
    <w:rsid w:val="00D16501"/>
    <w:rsid w:val="00D21240"/>
    <w:rsid w:val="00D41838"/>
    <w:rsid w:val="00D503A7"/>
    <w:rsid w:val="00D5402C"/>
    <w:rsid w:val="00D658CD"/>
    <w:rsid w:val="00D7655C"/>
    <w:rsid w:val="00D76B9F"/>
    <w:rsid w:val="00D93507"/>
    <w:rsid w:val="00DD4EF2"/>
    <w:rsid w:val="00E34CB6"/>
    <w:rsid w:val="00E504F3"/>
    <w:rsid w:val="00E5266B"/>
    <w:rsid w:val="00E54108"/>
    <w:rsid w:val="00E668AE"/>
    <w:rsid w:val="00E676A7"/>
    <w:rsid w:val="00E85329"/>
    <w:rsid w:val="00E94894"/>
    <w:rsid w:val="00EA1028"/>
    <w:rsid w:val="00EB350C"/>
    <w:rsid w:val="00EC21B9"/>
    <w:rsid w:val="00EC62EF"/>
    <w:rsid w:val="00ED5C76"/>
    <w:rsid w:val="00EE33C0"/>
    <w:rsid w:val="00EF3FCA"/>
    <w:rsid w:val="00F054EC"/>
    <w:rsid w:val="00F1389E"/>
    <w:rsid w:val="00F16BED"/>
    <w:rsid w:val="00F20B3D"/>
    <w:rsid w:val="00F21AAB"/>
    <w:rsid w:val="00F52B6A"/>
    <w:rsid w:val="00F82163"/>
    <w:rsid w:val="00F94452"/>
    <w:rsid w:val="00FA41AF"/>
    <w:rsid w:val="00FB40AD"/>
    <w:rsid w:val="00FC28F2"/>
    <w:rsid w:val="00FE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6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27046F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192308"/>
    <w:rPr>
      <w:rFonts w:cs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27046F"/>
    <w:pPr>
      <w:jc w:val="right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192308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5E3B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92308"/>
    <w:rPr>
      <w:rFonts w:cs="Times New Roman"/>
      <w:sz w:val="2"/>
    </w:rPr>
  </w:style>
  <w:style w:type="table" w:styleId="Tablaconcuadrcula">
    <w:name w:val="Table Grid"/>
    <w:basedOn w:val="Tablanormal"/>
    <w:uiPriority w:val="99"/>
    <w:rsid w:val="00517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540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402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540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02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atos%20de%20programa\Microsoft\Plantillas\No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9AB76-B901-4B33-9005-2F2B2C09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</Template>
  <TotalTime>5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 n°         /03</vt:lpstr>
    </vt:vector>
  </TitlesOfParts>
  <Company>uba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n°         /03</dc:title>
  <dc:creator>kinesiologia</dc:creator>
  <cp:lastModifiedBy>Juan</cp:lastModifiedBy>
  <cp:revision>2</cp:revision>
  <cp:lastPrinted>2017-06-06T13:31:00Z</cp:lastPrinted>
  <dcterms:created xsi:type="dcterms:W3CDTF">2017-06-06T13:32:00Z</dcterms:created>
  <dcterms:modified xsi:type="dcterms:W3CDTF">2017-06-06T13:32:00Z</dcterms:modified>
</cp:coreProperties>
</file>